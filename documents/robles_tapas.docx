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para dos menús en una página"/>
      </w:tblPr>
      <w:tblGrid>
        <w:gridCol w:w="6483"/>
        <w:gridCol w:w="720"/>
        <w:gridCol w:w="720"/>
        <w:gridCol w:w="6477"/>
      </w:tblGrid>
      <w:tr w:rsidR="00C87470" w:rsidRPr="00F53098" w:rsidTr="00C87470">
        <w:trPr>
          <w:cantSplit/>
          <w:trHeight w:hRule="exact" w:val="9792"/>
          <w:jc w:val="center"/>
        </w:trPr>
        <w:tc>
          <w:tcPr>
            <w:tcW w:w="2251" w:type="pct"/>
          </w:tcPr>
          <w:p w:rsidR="002073FE" w:rsidRPr="00525590" w:rsidRDefault="002073FE">
            <w:pPr>
              <w:pStyle w:val="Subttulo"/>
              <w:rPr>
                <w:noProof/>
                <w:lang w:val="es-ES"/>
              </w:rPr>
            </w:pPr>
          </w:p>
          <w:p w:rsidR="002073FE" w:rsidRPr="00F606AE" w:rsidRDefault="00525590" w:rsidP="0057105C">
            <w:pPr>
              <w:pStyle w:val="Puesto"/>
              <w:rPr>
                <w:noProof/>
              </w:rPr>
            </w:pPr>
            <w:r w:rsidRPr="00525590">
              <w:rPr>
                <w:noProof/>
                <w:lang w:val="es-CR" w:eastAsia="es-CR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6CC064E8" wp14:editId="2BEC0933">
                      <wp:simplePos x="0" y="0"/>
                      <wp:positionH relativeFrom="column">
                        <wp:posOffset>469265</wp:posOffset>
                      </wp:positionH>
                      <wp:positionV relativeFrom="paragraph">
                        <wp:posOffset>195580</wp:posOffset>
                      </wp:positionV>
                      <wp:extent cx="3200400" cy="411480"/>
                      <wp:effectExtent l="0" t="0" r="19050" b="26670"/>
                      <wp:wrapNone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00400" cy="411480"/>
                                <a:chOff x="0" y="0"/>
                                <a:chExt cx="3200400" cy="415126"/>
                              </a:xfrm>
                            </wpg:grpSpPr>
                            <wps:wsp>
                              <wps:cNvPr id="9" name="Conector recto 9"/>
                              <wps:cNvCnPr/>
                              <wps:spPr>
                                <a:xfrm>
                                  <a:off x="0" y="0"/>
                                  <a:ext cx="3200400" cy="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Conector recto 10"/>
                              <wps:cNvCnPr/>
                              <wps:spPr>
                                <a:xfrm>
                                  <a:off x="0" y="415126"/>
                                  <a:ext cx="3200400" cy="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A2F1B1" id="Grupo 12" o:spid="_x0000_s1026" style="position:absolute;margin-left:36.95pt;margin-top:15.4pt;width:252pt;height:32.4pt;z-index:-251656192;mso-height-relative:margin" coordsize="32004,4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">
                      <v:line id="Conector recto 9" o:spid="_x0000_s1027" style="position:absolute;visibility:visible;mso-wrap-style:square" from="0,0" to="3200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6ULMQAAADaAAAADwAAAGRycy9kb3ducmV2LnhtbESPQWvCQBSE74X+h+UVeqsbS9EY3Uix&#10;FATpQduDx2f2mYRk38bdbUz99V1B8DjMzDfMYjmYVvTkfG1ZwXiUgCAurK65VPDz/fmSgvABWWNr&#10;mRT8kYdl/viwwEzbM2+p34VSRAj7DBVUIXSZlL6oyKAf2Y44ekfrDIYoXSm1w3OEm1a+JslEGqw5&#10;LlTY0aqiotn9GgWn02Zdph9+RZuvfn95Y9fY6UGp56fhfQ4i0BDu4Vt7rRXM4Hol3gCZ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zpQsxAAAANoAAAAPAAAAAAAAAAAA&#10;AAAAAKECAABkcnMvZG93bnJldi54bWxQSwUGAAAAAAQABAD5AAAAkgMAAAAA&#10;" strokecolor="#a5a5a5 [2092]" strokeweight=".5pt">
                        <v:stroke joinstyle="miter"/>
                      </v:line>
                      <v:line id="Conector recto 10" o:spid="_x0000_s1028" style="position:absolute;visibility:visible;mso-wrap-style:square" from="0,4151" to="32004,4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RwTMUAAADbAAAADwAAAGRycy9kb3ducmV2LnhtbESPQWvCQBCF74L/YZlCb7ppKTWkrlKU&#10;giAe1B56nGanSTA7G3e3MfXXdw6Ctxnem/e+mS8H16qeQmw8G3iaZqCIS28brgx8Hj8mOaiYkC22&#10;nsnAH0VYLsajORbWX3hP/SFVSkI4FmigTqkrtI5lTQ7j1HfEov344DDJGiptA14k3LX6OctetcOG&#10;paHGjlY1lafDrzNwPm83Vb6OK9ru+q/rC4eTn30b8/gwvL+BSjSku/l2vbGCL/Tyiwy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ORwTMUAAADbAAAADwAAAAAAAAAA&#10;AAAAAAChAgAAZHJzL2Rvd25yZXYueG1sUEsFBgAAAAAEAAQA+QAAAJMDAAAAAA==&#10;" strokecolor="#a5a5a5 [2092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="00F606AE">
              <w:rPr>
                <w:noProof/>
              </w:rPr>
              <w:t>Tapitas</w:t>
            </w:r>
          </w:p>
          <w:p w:rsidR="002073FE" w:rsidRPr="00F606AE" w:rsidRDefault="002073FE">
            <w:pPr>
              <w:pStyle w:val="Elementodemen"/>
              <w:rPr>
                <w:noProof/>
              </w:rPr>
            </w:pPr>
          </w:p>
          <w:p w:rsidR="0057105C" w:rsidRPr="00F606AE" w:rsidRDefault="0057105C">
            <w:pPr>
              <w:pStyle w:val="Elementodemen"/>
              <w:rPr>
                <w:noProof/>
              </w:rPr>
            </w:pPr>
            <w:r w:rsidRPr="00F606AE">
              <w:rPr>
                <w:noProof/>
              </w:rPr>
              <w:t>HERBS CHICKEN WINGS</w:t>
            </w:r>
          </w:p>
          <w:p w:rsidR="0057105C" w:rsidRPr="00F606AE" w:rsidRDefault="00B33B4D">
            <w:pPr>
              <w:pStyle w:val="Elementodemen"/>
              <w:pBdr>
                <w:bottom w:val="single" w:sz="6" w:space="1" w:color="auto"/>
              </w:pBdr>
              <w:rPr>
                <w:noProof/>
              </w:rPr>
            </w:pPr>
            <w:r w:rsidRPr="00F606AE">
              <w:rPr>
                <w:noProof/>
              </w:rPr>
              <w:t>$15</w:t>
            </w:r>
          </w:p>
          <w:p w:rsidR="0057105C" w:rsidRPr="00F606AE" w:rsidRDefault="0057105C" w:rsidP="0057105C">
            <w:pPr>
              <w:pStyle w:val="Elementodemen"/>
              <w:jc w:val="both"/>
              <w:rPr>
                <w:noProof/>
              </w:rPr>
            </w:pPr>
            <w:r w:rsidRPr="00F606AE">
              <w:rPr>
                <w:noProof/>
              </w:rPr>
              <w:t xml:space="preserve"> </w:t>
            </w:r>
          </w:p>
          <w:p w:rsidR="0057105C" w:rsidRPr="00F606AE" w:rsidRDefault="0057105C">
            <w:pPr>
              <w:pStyle w:val="Elementodemen"/>
              <w:rPr>
                <w:noProof/>
              </w:rPr>
            </w:pPr>
            <w:r w:rsidRPr="00F606AE">
              <w:rPr>
                <w:noProof/>
              </w:rPr>
              <w:t>CHIFRIJO</w:t>
            </w:r>
          </w:p>
          <w:p w:rsidR="0057105C" w:rsidRPr="00F606AE" w:rsidRDefault="0057105C">
            <w:pPr>
              <w:pStyle w:val="Elementodemen"/>
              <w:rPr>
                <w:noProof/>
              </w:rPr>
            </w:pPr>
            <w:r w:rsidRPr="00F606AE">
              <w:rPr>
                <w:noProof/>
              </w:rPr>
              <w:t>pork, pico de gallo,rice, beans</w:t>
            </w:r>
          </w:p>
          <w:p w:rsidR="0057105C" w:rsidRPr="0057105C" w:rsidRDefault="0057105C">
            <w:pPr>
              <w:pStyle w:val="Elementodemen"/>
              <w:pBdr>
                <w:bottom w:val="single" w:sz="6" w:space="1" w:color="auto"/>
              </w:pBdr>
              <w:rPr>
                <w:noProof/>
              </w:rPr>
            </w:pPr>
            <w:r w:rsidRPr="0057105C">
              <w:rPr>
                <w:noProof/>
              </w:rPr>
              <w:t>$15</w:t>
            </w:r>
          </w:p>
          <w:p w:rsidR="0057105C" w:rsidRPr="0057105C" w:rsidRDefault="0057105C">
            <w:pPr>
              <w:pStyle w:val="Elementodemen"/>
              <w:rPr>
                <w:noProof/>
              </w:rPr>
            </w:pPr>
            <w:r w:rsidRPr="0057105C">
              <w:rPr>
                <w:noProof/>
              </w:rPr>
              <w:t xml:space="preserve">ROASTED VEGGIES </w:t>
            </w:r>
          </w:p>
          <w:p w:rsidR="0057105C" w:rsidRPr="0057105C" w:rsidRDefault="0057105C">
            <w:pPr>
              <w:pStyle w:val="Elementodemen"/>
              <w:pBdr>
                <w:bottom w:val="single" w:sz="6" w:space="1" w:color="auto"/>
              </w:pBdr>
              <w:rPr>
                <w:noProof/>
              </w:rPr>
            </w:pPr>
            <w:r w:rsidRPr="0057105C">
              <w:rPr>
                <w:noProof/>
              </w:rPr>
              <w:t>$10</w:t>
            </w:r>
          </w:p>
          <w:p w:rsidR="0057105C" w:rsidRDefault="0057105C">
            <w:pPr>
              <w:pStyle w:val="Elementodemen"/>
              <w:rPr>
                <w:noProof/>
              </w:rPr>
            </w:pPr>
            <w:r w:rsidRPr="0057105C">
              <w:rPr>
                <w:noProof/>
              </w:rPr>
              <w:t xml:space="preserve"> TUNA GRAPE SALSA</w:t>
            </w:r>
          </w:p>
          <w:p w:rsidR="00C32945" w:rsidRDefault="00C32945">
            <w:pPr>
              <w:pStyle w:val="Elementodemen"/>
              <w:rPr>
                <w:noProof/>
              </w:rPr>
            </w:pPr>
            <w:r>
              <w:rPr>
                <w:noProof/>
              </w:rPr>
              <w:t>250 gr</w:t>
            </w:r>
          </w:p>
          <w:p w:rsidR="0057105C" w:rsidRDefault="00C32945">
            <w:pPr>
              <w:pStyle w:val="Elementodemen"/>
              <w:pBdr>
                <w:bottom w:val="single" w:sz="6" w:space="1" w:color="auto"/>
              </w:pBdr>
              <w:rPr>
                <w:noProof/>
              </w:rPr>
            </w:pPr>
            <w:r>
              <w:rPr>
                <w:noProof/>
              </w:rPr>
              <w:t>$30</w:t>
            </w:r>
          </w:p>
          <w:p w:rsidR="0057105C" w:rsidRDefault="0057105C">
            <w:pPr>
              <w:pStyle w:val="Elementodemen"/>
              <w:rPr>
                <w:noProof/>
              </w:rPr>
            </w:pPr>
            <w:r>
              <w:rPr>
                <w:noProof/>
              </w:rPr>
              <w:t>MARISCADA</w:t>
            </w:r>
          </w:p>
          <w:p w:rsidR="0057105C" w:rsidRDefault="0057105C">
            <w:pPr>
              <w:pStyle w:val="Elementodemen"/>
              <w:rPr>
                <w:noProof/>
              </w:rPr>
            </w:pPr>
            <w:r>
              <w:rPr>
                <w:noProof/>
              </w:rPr>
              <w:t>Scallops, octupus,</w:t>
            </w:r>
            <w:r w:rsidR="00465E8E">
              <w:rPr>
                <w:noProof/>
              </w:rPr>
              <w:t xml:space="preserve"> shrimp</w:t>
            </w:r>
          </w:p>
          <w:p w:rsidR="00465E8E" w:rsidRDefault="00FB3AC4">
            <w:pPr>
              <w:pStyle w:val="Elementodemen"/>
              <w:rPr>
                <w:noProof/>
              </w:rPr>
            </w:pPr>
            <w:r>
              <w:rPr>
                <w:noProof/>
              </w:rPr>
              <w:t>$ 40</w:t>
            </w:r>
          </w:p>
          <w:p w:rsidR="001A00C1" w:rsidRDefault="001A00C1">
            <w:pPr>
              <w:pStyle w:val="Elementodemen"/>
              <w:rPr>
                <w:noProof/>
              </w:rPr>
            </w:pPr>
          </w:p>
          <w:p w:rsidR="00465E8E" w:rsidRDefault="00465E8E">
            <w:pPr>
              <w:pStyle w:val="Elementodemen"/>
              <w:rPr>
                <w:noProof/>
              </w:rPr>
            </w:pPr>
            <w:r>
              <w:rPr>
                <w:noProof/>
              </w:rPr>
              <w:t>----------------------------------------------------------------</w:t>
            </w:r>
          </w:p>
          <w:p w:rsidR="00465E8E" w:rsidRDefault="00B33B4D">
            <w:pPr>
              <w:pStyle w:val="Elementodemen"/>
              <w:rPr>
                <w:noProof/>
              </w:rPr>
            </w:pPr>
            <w:r>
              <w:rPr>
                <w:noProof/>
              </w:rPr>
              <w:t xml:space="preserve"> BEEF </w:t>
            </w:r>
            <w:r w:rsidR="00465E8E">
              <w:rPr>
                <w:noProof/>
              </w:rPr>
              <w:t>CHIMICHURRI</w:t>
            </w:r>
          </w:p>
          <w:p w:rsidR="00C32945" w:rsidRDefault="00C32945">
            <w:pPr>
              <w:pStyle w:val="Elementodemen"/>
              <w:rPr>
                <w:noProof/>
              </w:rPr>
            </w:pPr>
            <w:r>
              <w:rPr>
                <w:noProof/>
              </w:rPr>
              <w:t>250 gr</w:t>
            </w:r>
          </w:p>
          <w:p w:rsidR="00465E8E" w:rsidRDefault="00465E8E">
            <w:pPr>
              <w:pStyle w:val="Elementodemen"/>
              <w:rPr>
                <w:noProof/>
              </w:rPr>
            </w:pPr>
            <w:r>
              <w:rPr>
                <w:noProof/>
              </w:rPr>
              <w:t>$30</w:t>
            </w:r>
          </w:p>
          <w:p w:rsidR="00465E8E" w:rsidRPr="0057105C" w:rsidRDefault="00465E8E">
            <w:pPr>
              <w:pStyle w:val="Elementodemen"/>
              <w:rPr>
                <w:noProof/>
              </w:rPr>
            </w:pPr>
            <w:r>
              <w:rPr>
                <w:noProof/>
              </w:rPr>
              <w:t>---------------------------------------------------------------</w:t>
            </w:r>
          </w:p>
          <w:p w:rsidR="0057105C" w:rsidRPr="0057105C" w:rsidRDefault="0057105C">
            <w:pPr>
              <w:pStyle w:val="Elementodemen"/>
              <w:rPr>
                <w:noProof/>
              </w:rPr>
            </w:pPr>
          </w:p>
          <w:p w:rsidR="0057105C" w:rsidRPr="0057105C" w:rsidRDefault="0057105C">
            <w:pPr>
              <w:pStyle w:val="Elementodemen"/>
              <w:rPr>
                <w:noProof/>
              </w:rPr>
            </w:pPr>
          </w:p>
          <w:p w:rsidR="0057105C" w:rsidRPr="0057105C" w:rsidRDefault="0057105C">
            <w:pPr>
              <w:pStyle w:val="Elementodemen"/>
              <w:rPr>
                <w:noProof/>
              </w:rPr>
            </w:pPr>
          </w:p>
          <w:p w:rsidR="0057105C" w:rsidRPr="0057105C" w:rsidRDefault="0057105C">
            <w:pPr>
              <w:pStyle w:val="Elementodemen"/>
              <w:rPr>
                <w:noProof/>
              </w:rPr>
            </w:pPr>
          </w:p>
          <w:p w:rsidR="0057105C" w:rsidRPr="0057105C" w:rsidRDefault="0057105C">
            <w:pPr>
              <w:pStyle w:val="Elementodemen"/>
              <w:rPr>
                <w:noProof/>
              </w:rPr>
            </w:pPr>
          </w:p>
          <w:p w:rsidR="002073FE" w:rsidRPr="0057105C" w:rsidRDefault="002073FE">
            <w:pPr>
              <w:pStyle w:val="Ttulo1"/>
              <w:rPr>
                <w:noProof/>
              </w:rPr>
            </w:pPr>
          </w:p>
          <w:p w:rsidR="002073FE" w:rsidRPr="0057105C" w:rsidRDefault="002073FE" w:rsidP="0057105C">
            <w:pPr>
              <w:pStyle w:val="Elementodemen"/>
              <w:rPr>
                <w:noProof/>
              </w:rPr>
            </w:pPr>
          </w:p>
        </w:tc>
        <w:tc>
          <w:tcPr>
            <w:tcW w:w="250" w:type="pct"/>
          </w:tcPr>
          <w:p w:rsidR="002073FE" w:rsidRPr="0057105C" w:rsidRDefault="002073FE">
            <w:pPr>
              <w:pStyle w:val="Elementodemen"/>
              <w:rPr>
                <w:noProof/>
              </w:rPr>
            </w:pPr>
          </w:p>
        </w:tc>
        <w:tc>
          <w:tcPr>
            <w:tcW w:w="250" w:type="pct"/>
          </w:tcPr>
          <w:p w:rsidR="002073FE" w:rsidRPr="0057105C" w:rsidRDefault="002073FE">
            <w:pPr>
              <w:pStyle w:val="Elementodemen"/>
              <w:rPr>
                <w:noProof/>
              </w:rPr>
            </w:pPr>
          </w:p>
        </w:tc>
        <w:tc>
          <w:tcPr>
            <w:tcW w:w="2249" w:type="pct"/>
          </w:tcPr>
          <w:p w:rsidR="006E3624" w:rsidRPr="00606638" w:rsidRDefault="00B301FC" w:rsidP="00C87470">
            <w:pPr>
              <w:pStyle w:val="Puesto"/>
              <w:ind w:left="0"/>
              <w:jc w:val="both"/>
              <w:rPr>
                <w:rFonts w:asciiTheme="minorHAnsi" w:eastAsiaTheme="minorHAnsi" w:hAnsiTheme="minorHAnsi" w:cstheme="minorBidi"/>
                <w:noProof/>
                <w:color w:val="0D0D0D" w:themeColor="text1" w:themeTint="F2"/>
                <w:kern w:val="2"/>
                <w:sz w:val="18"/>
                <w14:stylisticSets/>
              </w:rPr>
            </w:pPr>
            <w:r w:rsidRPr="00606638">
              <w:rPr>
                <w:rFonts w:asciiTheme="minorHAnsi" w:eastAsiaTheme="minorHAnsi" w:hAnsiTheme="minorHAnsi" w:cstheme="minorBidi"/>
                <w:noProof/>
                <w:color w:val="0D0D0D" w:themeColor="text1" w:themeTint="F2"/>
                <w:kern w:val="2"/>
                <w:sz w:val="18"/>
                <w14:stylisticSets/>
              </w:rPr>
              <w:t xml:space="preserve">                                 </w:t>
            </w:r>
            <w:r w:rsidR="00C87470" w:rsidRPr="00C87470">
              <w:rPr>
                <w:rFonts w:asciiTheme="minorHAnsi" w:eastAsiaTheme="minorHAnsi" w:hAnsiTheme="minorHAnsi" w:cstheme="minorBidi"/>
                <w:noProof/>
                <w:color w:val="0D0D0D" w:themeColor="text1" w:themeTint="F2"/>
                <w:kern w:val="2"/>
                <w:sz w:val="18"/>
                <w14:stylisticSets/>
              </w:rPr>
              <w:t xml:space="preserve">      </w:t>
            </w:r>
            <w:r w:rsidR="006E3624" w:rsidRPr="00C87470">
              <w:rPr>
                <w:noProof/>
                <w:sz w:val="52"/>
                <w:szCs w:val="52"/>
              </w:rPr>
              <w:t>SUCULENTOS</w:t>
            </w:r>
          </w:p>
          <w:p w:rsidR="006E3624" w:rsidRPr="00C87470" w:rsidRDefault="006E3624" w:rsidP="006E3624">
            <w:r w:rsidRPr="00C87470">
              <w:t>____________________________________________________________________</w:t>
            </w:r>
          </w:p>
          <w:p w:rsidR="006E3624" w:rsidRPr="00C87470" w:rsidRDefault="006E3624" w:rsidP="006E3624">
            <w:pPr>
              <w:rPr>
                <w:color w:val="339CA7" w:themeColor="accent4" w:themeShade="BF"/>
                <w:sz w:val="28"/>
                <w:szCs w:val="28"/>
                <w:u w:val="single"/>
              </w:rPr>
            </w:pPr>
            <w:r w:rsidRPr="00C87470">
              <w:rPr>
                <w:color w:val="339CA7" w:themeColor="accent4" w:themeShade="BF"/>
                <w:sz w:val="28"/>
                <w:szCs w:val="28"/>
                <w:u w:val="single"/>
              </w:rPr>
              <w:t>TENDAL</w:t>
            </w:r>
          </w:p>
          <w:p w:rsidR="006E3624" w:rsidRDefault="00C87470" w:rsidP="006E3624">
            <w:r w:rsidRPr="00C87470">
              <w:t>-</w:t>
            </w:r>
            <w:r w:rsidR="006E3624" w:rsidRPr="00C87470">
              <w:t xml:space="preserve">Smoked </w:t>
            </w:r>
            <w:r>
              <w:t>R</w:t>
            </w:r>
            <w:r w:rsidR="006E3624" w:rsidRPr="00C87470">
              <w:t xml:space="preserve">abit with fresh herbs </w:t>
            </w:r>
          </w:p>
          <w:p w:rsidR="00C87470" w:rsidRDefault="00C87470" w:rsidP="006E3624">
            <w:r>
              <w:t xml:space="preserve">- tomatoes, black  olives,fresh cheese </w:t>
            </w:r>
          </w:p>
          <w:p w:rsidR="00C87470" w:rsidRDefault="00C87470" w:rsidP="006E3624">
            <w:r>
              <w:t>-grill egg plant</w:t>
            </w:r>
          </w:p>
          <w:p w:rsidR="00C87470" w:rsidRDefault="00C87470" w:rsidP="006E3624">
            <w:r>
              <w:t xml:space="preserve">- onions  rings </w:t>
            </w:r>
          </w:p>
          <w:p w:rsidR="00C87470" w:rsidRDefault="00C87470" w:rsidP="006E3624">
            <w:r>
              <w:t xml:space="preserve">-Yucca frie </w:t>
            </w:r>
          </w:p>
          <w:p w:rsidR="00C87470" w:rsidRDefault="00606638" w:rsidP="00C87470">
            <w:r>
              <w:t xml:space="preserve">- </w:t>
            </w:r>
            <w:r w:rsidR="00C87470">
              <w:t xml:space="preserve"> potatoes</w:t>
            </w:r>
          </w:p>
          <w:p w:rsidR="009F0213" w:rsidRPr="00804177" w:rsidRDefault="00C87470" w:rsidP="009F0213">
            <w:r w:rsidRPr="00804177">
              <w:t>$40</w:t>
            </w:r>
          </w:p>
          <w:p w:rsidR="009F0213" w:rsidRPr="00606638" w:rsidRDefault="009F0213" w:rsidP="00C87470">
            <w:pPr>
              <w:rPr>
                <w:lang w:val="es-CR"/>
              </w:rPr>
            </w:pPr>
            <w:r w:rsidRPr="00606638">
              <w:rPr>
                <w:lang w:val="es-CR"/>
              </w:rPr>
              <w:t>_______________________________</w:t>
            </w:r>
          </w:p>
          <w:p w:rsidR="009F0213" w:rsidRPr="00606638" w:rsidRDefault="009F0213" w:rsidP="00C87470">
            <w:pPr>
              <w:rPr>
                <w:color w:val="339CA7" w:themeColor="accent4" w:themeShade="BF"/>
                <w:sz w:val="28"/>
                <w:szCs w:val="28"/>
                <w:u w:val="single"/>
                <w:lang w:val="es-CR"/>
              </w:rPr>
            </w:pPr>
            <w:r w:rsidRPr="00606638">
              <w:rPr>
                <w:color w:val="339CA7" w:themeColor="accent4" w:themeShade="BF"/>
                <w:sz w:val="28"/>
                <w:szCs w:val="28"/>
                <w:u w:val="single"/>
                <w:lang w:val="es-CR"/>
              </w:rPr>
              <w:t>VEGAS DEL RIO</w:t>
            </w:r>
          </w:p>
          <w:p w:rsidR="009F0213" w:rsidRPr="009F0213" w:rsidRDefault="009F0213" w:rsidP="00C87470">
            <w:pPr>
              <w:rPr>
                <w:color w:val="auto"/>
                <w:lang w:val="es-CR"/>
              </w:rPr>
            </w:pPr>
            <w:r w:rsidRPr="009F0213">
              <w:rPr>
                <w:color w:val="auto"/>
                <w:lang w:val="es-CR"/>
              </w:rPr>
              <w:t xml:space="preserve">-Pork ribs </w:t>
            </w:r>
          </w:p>
          <w:p w:rsidR="009F0213" w:rsidRPr="009F0213" w:rsidRDefault="009F0213" w:rsidP="00C87470">
            <w:pPr>
              <w:rPr>
                <w:color w:val="auto"/>
                <w:lang w:val="es-CR"/>
              </w:rPr>
            </w:pPr>
            <w:r w:rsidRPr="009F0213">
              <w:rPr>
                <w:color w:val="auto"/>
                <w:lang w:val="es-CR"/>
              </w:rPr>
              <w:t>-chifrijo</w:t>
            </w:r>
          </w:p>
          <w:p w:rsidR="009F0213" w:rsidRPr="00606638" w:rsidRDefault="009F0213" w:rsidP="00C87470">
            <w:pPr>
              <w:rPr>
                <w:color w:val="auto"/>
              </w:rPr>
            </w:pPr>
            <w:r w:rsidRPr="00606638">
              <w:rPr>
                <w:color w:val="auto"/>
              </w:rPr>
              <w:t>-guacamole</w:t>
            </w:r>
          </w:p>
          <w:p w:rsidR="009F0213" w:rsidRPr="00606638" w:rsidRDefault="009F0213" w:rsidP="00C87470">
            <w:pPr>
              <w:rPr>
                <w:color w:val="auto"/>
              </w:rPr>
            </w:pPr>
            <w:r w:rsidRPr="00606638">
              <w:rPr>
                <w:color w:val="auto"/>
              </w:rPr>
              <w:t xml:space="preserve">-patacones </w:t>
            </w:r>
          </w:p>
          <w:p w:rsidR="009F0213" w:rsidRPr="00606638" w:rsidRDefault="009F0213" w:rsidP="00C87470">
            <w:pPr>
              <w:rPr>
                <w:color w:val="auto"/>
                <w:sz w:val="28"/>
                <w:szCs w:val="28"/>
              </w:rPr>
            </w:pPr>
            <w:r w:rsidRPr="00606638">
              <w:rPr>
                <w:color w:val="auto"/>
              </w:rPr>
              <w:t>-Plantain  with fresh cheese</w:t>
            </w:r>
            <w:r w:rsidRPr="00606638">
              <w:rPr>
                <w:color w:val="auto"/>
                <w:sz w:val="28"/>
                <w:szCs w:val="28"/>
              </w:rPr>
              <w:t xml:space="preserve"> </w:t>
            </w:r>
          </w:p>
          <w:p w:rsidR="009F0213" w:rsidRDefault="009F0213" w:rsidP="00C87470">
            <w:pPr>
              <w:rPr>
                <w:color w:val="auto"/>
                <w:lang w:val="es-CR"/>
              </w:rPr>
            </w:pPr>
            <w:r w:rsidRPr="009F0213">
              <w:rPr>
                <w:color w:val="auto"/>
                <w:lang w:val="es-CR"/>
              </w:rPr>
              <w:t>Corn tot</w:t>
            </w:r>
            <w:r>
              <w:rPr>
                <w:color w:val="auto"/>
                <w:lang w:val="es-CR"/>
              </w:rPr>
              <w:t>i</w:t>
            </w:r>
            <w:r w:rsidRPr="009F0213">
              <w:rPr>
                <w:color w:val="auto"/>
                <w:lang w:val="es-CR"/>
              </w:rPr>
              <w:t>llas</w:t>
            </w:r>
          </w:p>
          <w:p w:rsidR="00F53098" w:rsidRDefault="003C689B" w:rsidP="00C87470">
            <w:pPr>
              <w:rPr>
                <w:color w:val="auto"/>
                <w:lang w:val="es-CR"/>
              </w:rPr>
            </w:pPr>
            <w:r>
              <w:rPr>
                <w:color w:val="auto"/>
                <w:lang w:val="es-CR"/>
              </w:rPr>
              <w:t>$38</w:t>
            </w:r>
          </w:p>
          <w:p w:rsidR="00F53098" w:rsidRPr="00F53098" w:rsidRDefault="009F0213" w:rsidP="00F53098">
            <w:pPr>
              <w:rPr>
                <w:color w:val="auto"/>
                <w:lang w:val="es-CR"/>
              </w:rPr>
            </w:pPr>
            <w:r w:rsidRPr="00F53098">
              <w:rPr>
                <w:color w:val="auto"/>
                <w:lang w:val="es-CR"/>
              </w:rPr>
              <w:t>_</w:t>
            </w:r>
            <w:r w:rsidR="00F53098" w:rsidRPr="00F53098">
              <w:rPr>
                <w:color w:val="auto"/>
                <w:lang w:val="es-CR"/>
              </w:rPr>
              <w:t>______________________________</w:t>
            </w:r>
          </w:p>
          <w:p w:rsidR="00B301FC" w:rsidRPr="00F53098" w:rsidRDefault="00F53098" w:rsidP="00B301FC">
            <w:pPr>
              <w:rPr>
                <w:color w:val="339CA7" w:themeColor="accent4" w:themeShade="BF"/>
                <w:sz w:val="28"/>
                <w:szCs w:val="28"/>
                <w:u w:val="single"/>
                <w:lang w:val="es-CR"/>
              </w:rPr>
            </w:pPr>
            <w:r w:rsidRPr="00F53098">
              <w:rPr>
                <w:color w:val="339CA7" w:themeColor="accent4" w:themeShade="BF"/>
                <w:sz w:val="28"/>
                <w:szCs w:val="28"/>
                <w:u w:val="single"/>
                <w:lang w:val="es-CR"/>
              </w:rPr>
              <w:t>PRINCESA NOSARA</w:t>
            </w:r>
          </w:p>
          <w:p w:rsidR="00F53098" w:rsidRDefault="00F53098" w:rsidP="006E3624">
            <w:pPr>
              <w:rPr>
                <w:color w:val="auto"/>
                <w:lang w:val="es-CR"/>
              </w:rPr>
            </w:pPr>
            <w:r>
              <w:rPr>
                <w:color w:val="auto"/>
                <w:lang w:val="es-CR"/>
              </w:rPr>
              <w:t>-Fresh Tuna cubitos</w:t>
            </w:r>
          </w:p>
          <w:p w:rsidR="00F53098" w:rsidRPr="00606638" w:rsidRDefault="00F53098" w:rsidP="006E3624">
            <w:pPr>
              <w:rPr>
                <w:color w:val="auto"/>
              </w:rPr>
            </w:pPr>
            <w:r w:rsidRPr="00606638">
              <w:rPr>
                <w:color w:val="auto"/>
              </w:rPr>
              <w:t>-scallops garlic</w:t>
            </w:r>
            <w:r w:rsidR="00B301FC" w:rsidRPr="00606638">
              <w:rPr>
                <w:color w:val="auto"/>
              </w:rPr>
              <w:t xml:space="preserve">, coconut shrimps </w:t>
            </w:r>
          </w:p>
          <w:p w:rsidR="00F53098" w:rsidRPr="00606638" w:rsidRDefault="00DF24EE" w:rsidP="00B301FC">
            <w:pPr>
              <w:rPr>
                <w:color w:val="auto"/>
              </w:rPr>
            </w:pPr>
            <w:r w:rsidRPr="00606638">
              <w:rPr>
                <w:color w:val="auto"/>
              </w:rPr>
              <w:t>-ceviche</w:t>
            </w:r>
            <w:r w:rsidR="00B301FC" w:rsidRPr="00606638">
              <w:rPr>
                <w:color w:val="auto"/>
              </w:rPr>
              <w:t>, octupus,</w:t>
            </w:r>
            <w:r w:rsidR="00804177">
              <w:rPr>
                <w:color w:val="auto"/>
              </w:rPr>
              <w:t xml:space="preserve"> fish</w:t>
            </w:r>
            <w:r w:rsidR="00B301FC" w:rsidRPr="00606638">
              <w:rPr>
                <w:color w:val="auto"/>
              </w:rPr>
              <w:t xml:space="preserve"> tiraditos</w:t>
            </w:r>
          </w:p>
          <w:p w:rsidR="00B301FC" w:rsidRDefault="005C443F" w:rsidP="00DF24EE">
            <w:pPr>
              <w:rPr>
                <w:color w:val="auto"/>
                <w:lang w:val="es-CR"/>
              </w:rPr>
            </w:pPr>
            <w:r>
              <w:rPr>
                <w:color w:val="auto"/>
                <w:lang w:val="es-CR"/>
              </w:rPr>
              <w:t>$ 45</w:t>
            </w:r>
          </w:p>
          <w:p w:rsidR="00DF24EE" w:rsidRDefault="00DF24EE" w:rsidP="00DF24EE">
            <w:pPr>
              <w:rPr>
                <w:color w:val="auto"/>
                <w:lang w:val="es-CR"/>
              </w:rPr>
            </w:pPr>
            <w:r>
              <w:rPr>
                <w:color w:val="auto"/>
                <w:lang w:val="es-CR"/>
              </w:rPr>
              <w:t>-oc</w:t>
            </w:r>
          </w:p>
          <w:p w:rsidR="00F53098" w:rsidRDefault="00F53098" w:rsidP="006E3624">
            <w:pPr>
              <w:rPr>
                <w:color w:val="auto"/>
                <w:lang w:val="es-CR"/>
              </w:rPr>
            </w:pPr>
            <w:r>
              <w:rPr>
                <w:color w:val="auto"/>
                <w:lang w:val="es-CR"/>
              </w:rPr>
              <w:t>-</w:t>
            </w:r>
          </w:p>
          <w:p w:rsidR="00F53098" w:rsidRDefault="00F53098" w:rsidP="006E3624">
            <w:pPr>
              <w:rPr>
                <w:color w:val="auto"/>
                <w:lang w:val="es-CR"/>
              </w:rPr>
            </w:pPr>
            <w:r>
              <w:rPr>
                <w:color w:val="auto"/>
                <w:lang w:val="es-CR"/>
              </w:rPr>
              <w:t>-oc-o</w:t>
            </w:r>
          </w:p>
          <w:p w:rsidR="00F53098" w:rsidRDefault="00F53098" w:rsidP="00F53098">
            <w:pPr>
              <w:jc w:val="both"/>
              <w:rPr>
                <w:color w:val="auto"/>
                <w:lang w:val="es-CR"/>
              </w:rPr>
            </w:pPr>
          </w:p>
          <w:p w:rsidR="00C87470" w:rsidRPr="00F53098" w:rsidRDefault="00F53098" w:rsidP="006E3624">
            <w:pPr>
              <w:rPr>
                <w:color w:val="auto"/>
                <w:lang w:val="es-CR"/>
              </w:rPr>
            </w:pPr>
            <w:r>
              <w:rPr>
                <w:color w:val="auto"/>
                <w:lang w:val="es-CR"/>
              </w:rPr>
              <w:t xml:space="preserve"> </w:t>
            </w:r>
          </w:p>
          <w:p w:rsidR="00C87470" w:rsidRPr="00F53098" w:rsidRDefault="00C87470" w:rsidP="006E3624">
            <w:pPr>
              <w:rPr>
                <w:lang w:val="es-CR"/>
              </w:rPr>
            </w:pPr>
          </w:p>
          <w:p w:rsidR="00C87470" w:rsidRPr="00F53098" w:rsidRDefault="00C87470" w:rsidP="006E3624">
            <w:pPr>
              <w:rPr>
                <w:lang w:val="es-CR"/>
              </w:rPr>
            </w:pPr>
          </w:p>
          <w:p w:rsidR="006E3624" w:rsidRPr="00F53098" w:rsidRDefault="006E3624" w:rsidP="006E3624">
            <w:pPr>
              <w:rPr>
                <w:lang w:val="es-CR"/>
              </w:rPr>
            </w:pPr>
          </w:p>
        </w:tc>
      </w:tr>
      <w:tr w:rsidR="00C87470" w:rsidRPr="00F53098" w:rsidTr="00C87470">
        <w:trPr>
          <w:cantSplit/>
          <w:trHeight w:hRule="exact" w:val="9792"/>
          <w:jc w:val="center"/>
        </w:trPr>
        <w:tc>
          <w:tcPr>
            <w:tcW w:w="2251" w:type="pct"/>
          </w:tcPr>
          <w:p w:rsidR="003574B7" w:rsidRDefault="003574B7" w:rsidP="003574B7">
            <w:pPr>
              <w:pStyle w:val="Subttulo"/>
              <w:jc w:val="right"/>
              <w:rPr>
                <w:noProof/>
                <w:lang w:val="es-CR"/>
              </w:rPr>
            </w:pPr>
            <w:r>
              <w:rPr>
                <w:noProof/>
                <w:lang w:val="es-CR"/>
              </w:rPr>
              <w:lastRenderedPageBreak/>
              <w:t>dessert</w:t>
            </w:r>
          </w:p>
          <w:p w:rsidR="003574B7" w:rsidRDefault="003574B7" w:rsidP="00C87470">
            <w:pPr>
              <w:pStyle w:val="Subttulo"/>
              <w:jc w:val="both"/>
              <w:rPr>
                <w:noProof/>
                <w:lang w:val="es-CR"/>
              </w:rPr>
            </w:pPr>
          </w:p>
          <w:p w:rsidR="003574B7" w:rsidRDefault="003574B7" w:rsidP="00C87470">
            <w:pPr>
              <w:pStyle w:val="Subttulo"/>
              <w:jc w:val="both"/>
              <w:rPr>
                <w:noProof/>
                <w:lang w:val="es-CR"/>
              </w:rPr>
            </w:pPr>
          </w:p>
          <w:p w:rsidR="003574B7" w:rsidRDefault="003574B7" w:rsidP="00C87470">
            <w:pPr>
              <w:pStyle w:val="Subttulo"/>
              <w:jc w:val="both"/>
              <w:rPr>
                <w:noProof/>
                <w:lang w:val="es-CR"/>
              </w:rPr>
            </w:pPr>
            <w:r>
              <w:rPr>
                <w:noProof/>
                <w:lang w:val="es-CR"/>
              </w:rPr>
              <w:t xml:space="preserve">                                                                                    </w:t>
            </w:r>
          </w:p>
          <w:p w:rsidR="003574B7" w:rsidRDefault="003574B7" w:rsidP="00C87470">
            <w:pPr>
              <w:pStyle w:val="Subttulo"/>
              <w:jc w:val="both"/>
              <w:rPr>
                <w:noProof/>
                <w:lang w:val="es-CR"/>
              </w:rPr>
            </w:pPr>
          </w:p>
          <w:p w:rsidR="00C87470" w:rsidRDefault="00CB508C" w:rsidP="00C87470">
            <w:pPr>
              <w:pStyle w:val="Subttulo"/>
              <w:jc w:val="both"/>
              <w:rPr>
                <w:noProof/>
                <w:lang w:val="es-CR"/>
              </w:rPr>
            </w:pPr>
            <w:r>
              <w:rPr>
                <w:noProof/>
                <w:lang w:val="es-CR"/>
              </w:rPr>
              <w:t xml:space="preserve">                  </w:t>
            </w:r>
            <w:r w:rsidR="003574B7">
              <w:rPr>
                <w:noProof/>
                <w:lang w:val="es-CR"/>
              </w:rPr>
              <w:t xml:space="preserve">  rice milk </w:t>
            </w:r>
          </w:p>
          <w:p w:rsidR="003574B7" w:rsidRDefault="00CB508C" w:rsidP="00CB508C">
            <w:pPr>
              <w:jc w:val="both"/>
              <w:rPr>
                <w:lang w:val="es-CR"/>
              </w:rPr>
            </w:pPr>
            <w:r>
              <w:rPr>
                <w:lang w:val="es-CR"/>
              </w:rPr>
              <w:t xml:space="preserve">                                                  </w:t>
            </w:r>
            <w:r w:rsidR="003574B7">
              <w:rPr>
                <w:lang w:val="es-CR"/>
              </w:rPr>
              <w:t>$6</w:t>
            </w:r>
          </w:p>
          <w:p w:rsidR="00CB508C" w:rsidRDefault="00CB508C" w:rsidP="00CB508C">
            <w:pPr>
              <w:jc w:val="both"/>
              <w:rPr>
                <w:lang w:val="es-CR"/>
              </w:rPr>
            </w:pPr>
            <w:r>
              <w:rPr>
                <w:lang w:val="es-CR"/>
              </w:rPr>
              <w:t>---------------------------------------------------------------</w:t>
            </w:r>
          </w:p>
          <w:p w:rsidR="00CB508C" w:rsidRDefault="00CB508C" w:rsidP="00CB508C">
            <w:pPr>
              <w:jc w:val="both"/>
              <w:rPr>
                <w:lang w:val="es-CR"/>
              </w:rPr>
            </w:pPr>
            <w:r>
              <w:rPr>
                <w:lang w:val="es-CR"/>
              </w:rPr>
              <w:t xml:space="preserve">                                      PUDIN BREAD</w:t>
            </w:r>
          </w:p>
          <w:p w:rsidR="00CB508C" w:rsidRDefault="00CB508C" w:rsidP="00CB508C">
            <w:pPr>
              <w:jc w:val="both"/>
              <w:rPr>
                <w:lang w:val="es-CR"/>
              </w:rPr>
            </w:pPr>
            <w:r>
              <w:rPr>
                <w:lang w:val="es-CR"/>
              </w:rPr>
              <w:t xml:space="preserve">                                              $7</w:t>
            </w:r>
          </w:p>
          <w:p w:rsidR="00CB508C" w:rsidRDefault="00CB508C" w:rsidP="00CB508C">
            <w:pPr>
              <w:jc w:val="both"/>
              <w:rPr>
                <w:lang w:val="es-CR"/>
              </w:rPr>
            </w:pPr>
            <w:r>
              <w:rPr>
                <w:lang w:val="es-CR"/>
              </w:rPr>
              <w:t>---------------------------------------------------------------</w:t>
            </w:r>
          </w:p>
          <w:p w:rsidR="00CB508C" w:rsidRDefault="00CB508C" w:rsidP="00CB508C">
            <w:pPr>
              <w:jc w:val="both"/>
              <w:rPr>
                <w:lang w:val="es-CR"/>
              </w:rPr>
            </w:pPr>
            <w:r>
              <w:rPr>
                <w:lang w:val="es-CR"/>
              </w:rPr>
              <w:t xml:space="preserve">                   CHOCOLAT /ORANGE RUM CAKE</w:t>
            </w:r>
          </w:p>
          <w:p w:rsidR="00CB508C" w:rsidRDefault="00CB508C" w:rsidP="00CB508C">
            <w:pPr>
              <w:jc w:val="both"/>
              <w:rPr>
                <w:lang w:val="es-CR"/>
              </w:rPr>
            </w:pPr>
            <w:r>
              <w:rPr>
                <w:lang w:val="es-CR"/>
              </w:rPr>
              <w:t xml:space="preserve">                                              $10</w:t>
            </w:r>
          </w:p>
          <w:p w:rsidR="00CB508C" w:rsidRDefault="00CB508C" w:rsidP="00CB508C">
            <w:pPr>
              <w:jc w:val="both"/>
              <w:rPr>
                <w:lang w:val="es-CR"/>
              </w:rPr>
            </w:pPr>
            <w:r>
              <w:rPr>
                <w:lang w:val="es-CR"/>
              </w:rPr>
              <w:t>---------------------------------------------------------------</w:t>
            </w:r>
          </w:p>
          <w:p w:rsidR="00CB508C" w:rsidRDefault="00CB508C" w:rsidP="00CB508C">
            <w:pPr>
              <w:jc w:val="both"/>
              <w:rPr>
                <w:lang w:val="es-CR"/>
              </w:rPr>
            </w:pPr>
            <w:r>
              <w:rPr>
                <w:lang w:val="es-CR"/>
              </w:rPr>
              <w:t xml:space="preserve">                             PUMPKIN CARAMEL</w:t>
            </w:r>
          </w:p>
          <w:p w:rsidR="00CB508C" w:rsidRDefault="00CB508C" w:rsidP="00CB508C">
            <w:pPr>
              <w:jc w:val="both"/>
              <w:rPr>
                <w:lang w:val="es-CR"/>
              </w:rPr>
            </w:pPr>
            <w:r>
              <w:rPr>
                <w:lang w:val="es-CR"/>
              </w:rPr>
              <w:t xml:space="preserve">                                             $8</w:t>
            </w:r>
          </w:p>
          <w:p w:rsidR="00CB508C" w:rsidRDefault="00CB508C" w:rsidP="00CB508C">
            <w:pPr>
              <w:jc w:val="both"/>
              <w:rPr>
                <w:lang w:val="es-CR"/>
              </w:rPr>
            </w:pPr>
            <w:r>
              <w:rPr>
                <w:lang w:val="es-CR"/>
              </w:rPr>
              <w:t>--------------------------------------------------------------</w:t>
            </w:r>
          </w:p>
          <w:p w:rsidR="00CB508C" w:rsidRDefault="00CB508C" w:rsidP="00CB508C">
            <w:pPr>
              <w:jc w:val="both"/>
              <w:rPr>
                <w:lang w:val="es-CR"/>
              </w:rPr>
            </w:pPr>
            <w:r>
              <w:rPr>
                <w:lang w:val="es-CR"/>
              </w:rPr>
              <w:t xml:space="preserve">                              </w:t>
            </w:r>
            <w:r w:rsidR="00A2132B">
              <w:rPr>
                <w:lang w:val="es-CR"/>
              </w:rPr>
              <w:t xml:space="preserve">FRUIT </w:t>
            </w:r>
            <w:bookmarkStart w:id="0" w:name="_GoBack"/>
            <w:bookmarkEnd w:id="0"/>
            <w:r>
              <w:rPr>
                <w:lang w:val="es-CR"/>
              </w:rPr>
              <w:t xml:space="preserve"> FLAMBEE</w:t>
            </w:r>
          </w:p>
          <w:p w:rsidR="00CB508C" w:rsidRDefault="00CB508C" w:rsidP="00CB508C">
            <w:pPr>
              <w:jc w:val="both"/>
              <w:rPr>
                <w:lang w:val="es-CR"/>
              </w:rPr>
            </w:pPr>
            <w:r>
              <w:rPr>
                <w:lang w:val="es-CR"/>
              </w:rPr>
              <w:t xml:space="preserve">                                             $7</w:t>
            </w:r>
          </w:p>
          <w:p w:rsidR="00CB508C" w:rsidRDefault="00CB508C" w:rsidP="00CB508C">
            <w:pPr>
              <w:jc w:val="both"/>
              <w:rPr>
                <w:lang w:val="es-CR"/>
              </w:rPr>
            </w:pPr>
            <w:r>
              <w:rPr>
                <w:lang w:val="es-CR"/>
              </w:rPr>
              <w:t>---------------------------------------------------------------</w:t>
            </w:r>
          </w:p>
          <w:p w:rsidR="00CB508C" w:rsidRDefault="00837166" w:rsidP="00CB508C">
            <w:pPr>
              <w:jc w:val="both"/>
              <w:rPr>
                <w:lang w:val="es-CR"/>
              </w:rPr>
            </w:pPr>
            <w:r>
              <w:rPr>
                <w:lang w:val="es-CR"/>
              </w:rPr>
              <w:t xml:space="preserve">                                 </w:t>
            </w:r>
            <w:r w:rsidR="00CB508C">
              <w:rPr>
                <w:lang w:val="es-CR"/>
              </w:rPr>
              <w:t>COFFE PASION</w:t>
            </w:r>
          </w:p>
          <w:p w:rsidR="00837166" w:rsidRDefault="00837166" w:rsidP="00CB508C">
            <w:pPr>
              <w:jc w:val="both"/>
              <w:rPr>
                <w:lang w:val="es-CR"/>
              </w:rPr>
            </w:pPr>
            <w:r>
              <w:rPr>
                <w:lang w:val="es-CR"/>
              </w:rPr>
              <w:t xml:space="preserve">                                             $10</w:t>
            </w:r>
          </w:p>
          <w:p w:rsidR="00837166" w:rsidRPr="003574B7" w:rsidRDefault="00837166" w:rsidP="00CB508C">
            <w:pPr>
              <w:jc w:val="both"/>
              <w:rPr>
                <w:lang w:val="es-CR"/>
              </w:rPr>
            </w:pPr>
          </w:p>
        </w:tc>
        <w:tc>
          <w:tcPr>
            <w:tcW w:w="250" w:type="pct"/>
          </w:tcPr>
          <w:p w:rsidR="00C87470" w:rsidRPr="00F53098" w:rsidRDefault="00C87470">
            <w:pPr>
              <w:pStyle w:val="Elementodemen"/>
              <w:rPr>
                <w:noProof/>
                <w:lang w:val="es-CR"/>
              </w:rPr>
            </w:pPr>
          </w:p>
        </w:tc>
        <w:tc>
          <w:tcPr>
            <w:tcW w:w="250" w:type="pct"/>
          </w:tcPr>
          <w:p w:rsidR="00C87470" w:rsidRPr="00F53098" w:rsidRDefault="00C87470">
            <w:pPr>
              <w:pStyle w:val="Elementodemen"/>
              <w:rPr>
                <w:noProof/>
                <w:lang w:val="es-CR"/>
              </w:rPr>
            </w:pPr>
          </w:p>
        </w:tc>
        <w:tc>
          <w:tcPr>
            <w:tcW w:w="2249" w:type="pct"/>
          </w:tcPr>
          <w:p w:rsidR="00C87470" w:rsidRPr="00F53098" w:rsidRDefault="00C87470">
            <w:pPr>
              <w:pStyle w:val="Elementodemen"/>
              <w:rPr>
                <w:noProof/>
                <w:lang w:val="es-CR"/>
              </w:rPr>
            </w:pPr>
          </w:p>
        </w:tc>
      </w:tr>
    </w:tbl>
    <w:p w:rsidR="002073FE" w:rsidRDefault="00525590"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3562350" y="2466975"/>
                <wp:positionH relativeFrom="page">
                  <wp:align>center</wp:align>
                </wp:positionH>
                <wp:positionV relativeFrom="page">
                  <wp:align>top</wp:align>
                </wp:positionV>
                <wp:extent cx="0" cy="7772400"/>
                <wp:effectExtent l="0" t="0" r="19050" b="19050"/>
                <wp:wrapNone/>
                <wp:docPr id="1" name="Conector recto de flecha 1" descr="Guías de línea de cor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724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992F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alt="Guías de línea de corte" style="position:absolute;margin-left:0;margin-top:0;width:0;height:612pt;z-index:-251658240;visibility:visible;mso-wrap-style:square;mso-height-percent:0;mso-wrap-distance-left:9pt;mso-wrap-distance-top:0;mso-wrap-distance-right:9pt;mso-wrap-distance-bottom:0;mso-position-horizontal:center;mso-position-horizontal-relative:page;mso-position-vertical:top;mso-position-vertical-relative:page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" strokecolor="#d8d8d8 [2732]" strokeweight=".5pt">
                <v:stroke dashstyle="dash" joinstyle="miter"/>
                <w10:wrap anchorx="page" anchory="page"/>
              </v:shape>
            </w:pict>
          </mc:Fallback>
        </mc:AlternateContent>
      </w:r>
    </w:p>
    <w:sectPr w:rsidR="002073FE">
      <w:pgSz w:w="15840" w:h="12240" w:orient="landscape"/>
      <w:pgMar w:top="1195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16B" w:rsidRDefault="0043616B">
      <w:pPr>
        <w:spacing w:after="0"/>
      </w:pPr>
      <w:r>
        <w:separator/>
      </w:r>
    </w:p>
  </w:endnote>
  <w:endnote w:type="continuationSeparator" w:id="0">
    <w:p w:rsidR="0043616B" w:rsidRDefault="004361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16B" w:rsidRDefault="0043616B">
      <w:pPr>
        <w:spacing w:after="0"/>
      </w:pPr>
      <w:r>
        <w:separator/>
      </w:r>
    </w:p>
  </w:footnote>
  <w:footnote w:type="continuationSeparator" w:id="0">
    <w:p w:rsidR="0043616B" w:rsidRDefault="0043616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22F7A"/>
    <w:multiLevelType w:val="hybridMultilevel"/>
    <w:tmpl w:val="A5403A22"/>
    <w:lvl w:ilvl="0" w:tplc="140A0009">
      <w:start w:val="1"/>
      <w:numFmt w:val="bullet"/>
      <w:lvlText w:val=""/>
      <w:lvlJc w:val="left"/>
      <w:pPr>
        <w:ind w:left="4005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832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904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97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05C"/>
    <w:rsid w:val="00021657"/>
    <w:rsid w:val="000579E8"/>
    <w:rsid w:val="001A00C1"/>
    <w:rsid w:val="002073FE"/>
    <w:rsid w:val="003574B7"/>
    <w:rsid w:val="003C689B"/>
    <w:rsid w:val="0043616B"/>
    <w:rsid w:val="00465E8E"/>
    <w:rsid w:val="004F05BB"/>
    <w:rsid w:val="00525590"/>
    <w:rsid w:val="0057105C"/>
    <w:rsid w:val="005C443F"/>
    <w:rsid w:val="00606638"/>
    <w:rsid w:val="006E3624"/>
    <w:rsid w:val="00804177"/>
    <w:rsid w:val="00837166"/>
    <w:rsid w:val="0089228D"/>
    <w:rsid w:val="009D0442"/>
    <w:rsid w:val="009F0213"/>
    <w:rsid w:val="00A2132B"/>
    <w:rsid w:val="00A70324"/>
    <w:rsid w:val="00A75E11"/>
    <w:rsid w:val="00B301FC"/>
    <w:rsid w:val="00B33B4D"/>
    <w:rsid w:val="00C32945"/>
    <w:rsid w:val="00C87470"/>
    <w:rsid w:val="00CB508C"/>
    <w:rsid w:val="00DF24EE"/>
    <w:rsid w:val="00EE34DA"/>
    <w:rsid w:val="00F40A3F"/>
    <w:rsid w:val="00F53098"/>
    <w:rsid w:val="00F606AE"/>
    <w:rsid w:val="00FB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5D31342-04A5-4E3A-BCCB-968A2AD81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0D0D0D" w:themeColor="text1" w:themeTint="F2"/>
        <w:kern w:val="2"/>
        <w:sz w:val="18"/>
        <w:szCs w:val="18"/>
        <w:lang w:val="en-US" w:eastAsia="ja-JP" w:bidi="ar-SA"/>
        <w14:ligatures w14:val="standard"/>
      </w:rPr>
    </w:rPrDefault>
    <w:pPrDefault>
      <w:pPr>
        <w:spacing w:after="120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9E8"/>
  </w:style>
  <w:style w:type="paragraph" w:styleId="Ttulo1">
    <w:name w:val="heading 1"/>
    <w:basedOn w:val="Normal"/>
    <w:next w:val="Normal"/>
    <w:link w:val="Ttulo1Car"/>
    <w:uiPriority w:val="2"/>
    <w:qFormat/>
    <w:pPr>
      <w:keepNext/>
      <w:keepLines/>
      <w:spacing w:before="400" w:after="160"/>
      <w:ind w:left="720" w:right="720"/>
      <w:outlineLvl w:val="0"/>
    </w:pPr>
    <w:rPr>
      <w:caps/>
      <w:color w:val="A51A41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ubttulo">
    <w:name w:val="Subtitle"/>
    <w:basedOn w:val="Normal"/>
    <w:next w:val="Normal"/>
    <w:link w:val="SubttuloCar"/>
    <w:uiPriority w:val="1"/>
    <w:qFormat/>
    <w:pPr>
      <w:numPr>
        <w:ilvl w:val="1"/>
      </w:numPr>
      <w:spacing w:after="0"/>
      <w:ind w:left="720" w:right="720"/>
    </w:pPr>
    <w:rPr>
      <w:caps/>
      <w:sz w:val="22"/>
    </w:rPr>
  </w:style>
  <w:style w:type="character" w:customStyle="1" w:styleId="SubttuloCar">
    <w:name w:val="Subtítulo Car"/>
    <w:basedOn w:val="Fuentedeprrafopredeter"/>
    <w:link w:val="Subttulo"/>
    <w:uiPriority w:val="1"/>
    <w:rPr>
      <w:caps/>
      <w:sz w:val="22"/>
    </w:rPr>
  </w:style>
  <w:style w:type="paragraph" w:styleId="Puesto">
    <w:name w:val="Title"/>
    <w:basedOn w:val="Normal"/>
    <w:next w:val="Normal"/>
    <w:link w:val="PuestoCar"/>
    <w:uiPriority w:val="1"/>
    <w:qFormat/>
    <w:pPr>
      <w:spacing w:after="340" w:line="228" w:lineRule="auto"/>
      <w:ind w:left="720" w:right="720"/>
      <w:contextualSpacing/>
    </w:pPr>
    <w:rPr>
      <w:rFonts w:asciiTheme="majorHAnsi" w:eastAsiaTheme="majorEastAsia" w:hAnsiTheme="majorHAnsi" w:cstheme="majorBidi"/>
      <w:color w:val="A51A41" w:themeColor="accent1"/>
      <w:kern w:val="28"/>
      <w:sz w:val="62"/>
      <w14:stylisticSets>
        <w14:styleSet w14:id="7"/>
      </w14:stylisticSets>
    </w:rPr>
  </w:style>
  <w:style w:type="character" w:customStyle="1" w:styleId="PuestoCar">
    <w:name w:val="Puesto Car"/>
    <w:basedOn w:val="Fuentedeprrafopredeter"/>
    <w:link w:val="Puesto"/>
    <w:uiPriority w:val="1"/>
    <w:rPr>
      <w:rFonts w:asciiTheme="majorHAnsi" w:eastAsiaTheme="majorEastAsia" w:hAnsiTheme="majorHAnsi" w:cstheme="majorBidi"/>
      <w:color w:val="A51A41" w:themeColor="accent1"/>
      <w:kern w:val="28"/>
      <w:sz w:val="62"/>
      <w14:stylisticSets>
        <w14:styleSet w14:id="7"/>
      </w14:stylisticSets>
    </w:rPr>
  </w:style>
  <w:style w:type="character" w:customStyle="1" w:styleId="Ttulo1Car">
    <w:name w:val="Título 1 Car"/>
    <w:basedOn w:val="Fuentedeprrafopredeter"/>
    <w:link w:val="Ttulo1"/>
    <w:uiPriority w:val="2"/>
    <w:rPr>
      <w:caps/>
      <w:color w:val="A51A41" w:themeColor="accent1"/>
    </w:rPr>
  </w:style>
  <w:style w:type="paragraph" w:styleId="Fecha">
    <w:name w:val="Date"/>
    <w:basedOn w:val="Normal"/>
    <w:next w:val="Normal"/>
    <w:link w:val="FechaCar"/>
    <w:uiPriority w:val="2"/>
    <w:unhideWhenUsed/>
    <w:qFormat/>
    <w:pPr>
      <w:spacing w:after="840"/>
      <w:ind w:left="720" w:right="720"/>
    </w:pPr>
    <w:rPr>
      <w:caps/>
      <w:sz w:val="22"/>
    </w:rPr>
  </w:style>
  <w:style w:type="character" w:customStyle="1" w:styleId="FechaCar">
    <w:name w:val="Fecha Car"/>
    <w:basedOn w:val="Fuentedeprrafopredeter"/>
    <w:link w:val="Fecha"/>
    <w:uiPriority w:val="2"/>
    <w:rPr>
      <w:caps/>
      <w:sz w:val="22"/>
    </w:rPr>
  </w:style>
  <w:style w:type="paragraph" w:customStyle="1" w:styleId="Elementodemen">
    <w:name w:val="Elemento de menú"/>
    <w:basedOn w:val="Normal"/>
    <w:uiPriority w:val="2"/>
    <w:qFormat/>
    <w:pPr>
      <w:spacing w:line="252" w:lineRule="auto"/>
      <w:ind w:left="1440" w:right="144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shiba\AppData\Roaming\Microsoft\Plantillas\Men&#250;%20elegante.dotx" TargetMode="External"/></Relationships>
</file>

<file path=word/theme/theme1.xml><?xml version="1.0" encoding="utf-8"?>
<a:theme xmlns:a="http://schemas.openxmlformats.org/drawingml/2006/main" name="Office Theme">
  <a:themeElements>
    <a:clrScheme name="Elegant Event Set">
      <a:dk1>
        <a:sysClr val="windowText" lastClr="000000"/>
      </a:dk1>
      <a:lt1>
        <a:sysClr val="window" lastClr="FFFFFF"/>
      </a:lt1>
      <a:dk2>
        <a:srgbClr val="4B0619"/>
      </a:dk2>
      <a:lt2>
        <a:srgbClr val="F5F5ED"/>
      </a:lt2>
      <a:accent1>
        <a:srgbClr val="A51A41"/>
      </a:accent1>
      <a:accent2>
        <a:srgbClr val="8CCFB7"/>
      </a:accent2>
      <a:accent3>
        <a:srgbClr val="F4791C"/>
      </a:accent3>
      <a:accent4>
        <a:srgbClr val="58C1CC"/>
      </a:accent4>
      <a:accent5>
        <a:srgbClr val="DBB928"/>
      </a:accent5>
      <a:accent6>
        <a:srgbClr val="4457A5"/>
      </a:accent6>
      <a:hlink>
        <a:srgbClr val="58C1CC"/>
      </a:hlink>
      <a:folHlink>
        <a:srgbClr val="4457A5"/>
      </a:folHlink>
    </a:clrScheme>
    <a:fontScheme name="Elegant Event Set">
      <a:majorFont>
        <a:latin typeface="Gabriol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2018-12-18T00:00:00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4D93AC-565D-4447-9ABB-2EDCE1BEF8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Menú elegante</Template>
  <TotalTime>21245</TotalTime>
  <Pages>2</Pages>
  <Words>289</Words>
  <Characters>1594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</dc:creator>
  <cp:keywords/>
  <cp:lastModifiedBy>toshiba</cp:lastModifiedBy>
  <cp:revision>15</cp:revision>
  <dcterms:created xsi:type="dcterms:W3CDTF">2018-02-18T22:48:00Z</dcterms:created>
  <dcterms:modified xsi:type="dcterms:W3CDTF">2018-05-16T04:41:00Z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TC030912189991</vt:lpwstr>
  </property>
</Properties>
</file>